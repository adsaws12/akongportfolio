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1D1306">
        <w:trPr>
          <w:trHeight w:hRule="exact" w:val="2552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F801CF" w:rsidRDefault="001D1306" w:rsidP="00913946">
            <w:pPr>
              <w:pStyle w:val="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auto"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0</wp:posOffset>
                  </wp:positionV>
                  <wp:extent cx="788400" cy="986400"/>
                  <wp:effectExtent l="0" t="0" r="0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-8r 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01CF" w:rsidRPr="00F801CF">
              <w:rPr>
                <w:rFonts w:ascii="Arial" w:hAnsi="Arial" w:cs="Arial"/>
                <w:color w:val="auto"/>
              </w:rPr>
              <w:t>james</w:t>
            </w:r>
            <w:r w:rsidR="00692703" w:rsidRPr="00F801CF">
              <w:rPr>
                <w:rFonts w:ascii="Arial" w:hAnsi="Arial" w:cs="Arial"/>
                <w:color w:val="auto"/>
              </w:rPr>
              <w:t xml:space="preserve"> </w:t>
            </w:r>
            <w:r w:rsidR="00F801CF" w:rsidRPr="00F801CF">
              <w:rPr>
                <w:rFonts w:ascii="Arial" w:hAnsi="Arial" w:cs="Arial"/>
                <w:color w:val="auto"/>
              </w:rPr>
              <w:t xml:space="preserve">P. </w:t>
            </w:r>
            <w:r w:rsidR="00F801CF" w:rsidRPr="00F801CF">
              <w:rPr>
                <w:rStyle w:val="IntenseEmphasis"/>
                <w:rFonts w:ascii="Arial" w:hAnsi="Arial" w:cs="Arial"/>
                <w:b w:val="0"/>
              </w:rPr>
              <w:t>roldan</w:t>
            </w:r>
          </w:p>
          <w:p w:rsidR="00692703" w:rsidRPr="00CF1A49" w:rsidRDefault="0023179E" w:rsidP="00913946">
            <w:pPr>
              <w:pStyle w:val="ContactInfo"/>
              <w:contextualSpacing w:val="0"/>
            </w:pPr>
            <w:r>
              <w:t xml:space="preserve">Mountain </w:t>
            </w:r>
            <w:r>
              <w:rPr>
                <w:lang w:val="id-ID"/>
              </w:rPr>
              <w:t>V</w:t>
            </w:r>
            <w:proofErr w:type="spellStart"/>
            <w:r>
              <w:t>iew</w:t>
            </w:r>
            <w:proofErr w:type="spellEnd"/>
            <w:r>
              <w:t xml:space="preserve"> </w:t>
            </w:r>
            <w:r>
              <w:rPr>
                <w:lang w:val="id-ID"/>
              </w:rPr>
              <w:t>V</w:t>
            </w:r>
            <w:proofErr w:type="spellStart"/>
            <w:r>
              <w:t>illage</w:t>
            </w:r>
            <w:proofErr w:type="spellEnd"/>
            <w:r>
              <w:t xml:space="preserve"> </w:t>
            </w:r>
            <w:r>
              <w:rPr>
                <w:lang w:val="id-ID"/>
              </w:rPr>
              <w:t>Q</w:t>
            </w:r>
            <w:proofErr w:type="spellStart"/>
            <w:r>
              <w:t>uiot</w:t>
            </w:r>
            <w:proofErr w:type="spellEnd"/>
            <w:r>
              <w:t xml:space="preserve"> </w:t>
            </w:r>
            <w:r>
              <w:rPr>
                <w:lang w:val="id-ID"/>
              </w:rPr>
              <w:t>C</w:t>
            </w:r>
            <w:proofErr w:type="spellStart"/>
            <w:r>
              <w:t>ebu</w:t>
            </w:r>
            <w:proofErr w:type="spellEnd"/>
            <w:r>
              <w:t xml:space="preserve"> </w:t>
            </w:r>
            <w:r>
              <w:rPr>
                <w:lang w:val="id-ID"/>
              </w:rPr>
              <w:t>C</w:t>
            </w:r>
            <w:proofErr w:type="spellStart"/>
            <w:r w:rsidR="00F801CF">
              <w:t>ity</w:t>
            </w:r>
            <w:proofErr w:type="spellEnd"/>
            <w:r w:rsidR="00F801CF">
              <w:t>, Philippines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0BA4D9530F840CFB83BF1CFA80CC26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F801CF">
              <w:t>09566529160</w:t>
            </w:r>
          </w:p>
          <w:p w:rsidR="00692703" w:rsidRPr="00CF1A49" w:rsidRDefault="00F801CF" w:rsidP="007D3EC7">
            <w:pPr>
              <w:pStyle w:val="ContactInfoEmphasis"/>
              <w:contextualSpacing w:val="0"/>
            </w:pPr>
            <w:r>
              <w:t>Djjames0598@gmail.com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E343BC3670C4CB296F7FE29DE41EAA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7D3EC7" w:rsidRPr="007D3EC7">
                <w:rPr>
                  <w:b w:val="0"/>
                  <w:color w:val="0000FF"/>
                  <w:u w:val="single"/>
                </w:rPr>
                <w:t>https://www.facebook.com/james.roldan.3914</w:t>
              </w:r>
            </w:hyperlink>
            <w:bookmarkStart w:id="0" w:name="_GoBack"/>
            <w:bookmarkEnd w:id="0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F801CF" w:rsidP="00913946">
            <w:pPr>
              <w:contextualSpacing w:val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Seeking a good opportunity in a good company which would get the best out of practical and academic experience and enables to improve skills, increase practical experience, fulfill personal ambitions and expand knowledge.</w:t>
            </w:r>
          </w:p>
        </w:tc>
      </w:tr>
    </w:tbl>
    <w:p w:rsidR="004E01EB" w:rsidRPr="00CF1A49" w:rsidRDefault="00C60CF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1BA1FADE63A4C4DBE3EC589AA8C699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A0112" w:rsidP="001D0BF1">
            <w:pPr>
              <w:pStyle w:val="Heading3"/>
              <w:contextualSpacing w:val="0"/>
              <w:outlineLvl w:val="2"/>
            </w:pPr>
            <w:r>
              <w:t>april 2019</w:t>
            </w:r>
            <w:r w:rsidR="001D0BF1" w:rsidRPr="00CF1A49">
              <w:t xml:space="preserve"> – </w:t>
            </w:r>
            <w:r>
              <w:t>june 2019</w:t>
            </w:r>
          </w:p>
          <w:p w:rsidR="001D0BF1" w:rsidRPr="00CF1A49" w:rsidRDefault="00F801CF" w:rsidP="001D0BF1">
            <w:pPr>
              <w:pStyle w:val="Heading2"/>
              <w:contextualSpacing w:val="0"/>
              <w:outlineLvl w:val="1"/>
            </w:pPr>
            <w:r>
              <w:t>IT Staff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sun star cebu</w:t>
            </w:r>
          </w:p>
          <w:p w:rsidR="001E3120" w:rsidRPr="00CF1A49" w:rsidRDefault="00F801CF" w:rsidP="00F801CF">
            <w:pPr>
              <w:contextualSpacing w:val="0"/>
            </w:pPr>
            <w:r>
              <w:t>Handling all computer problems like changing some parts of the computer that is damage, installing and reformat th</w:t>
            </w:r>
            <w:r w:rsidR="001A0112">
              <w:t>e operating system, cabling and rewiring network, troubleshooting a desktop and laptop.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1A0112" w:rsidP="00F61DF9">
            <w:pPr>
              <w:pStyle w:val="Heading3"/>
              <w:contextualSpacing w:val="0"/>
              <w:outlineLvl w:val="2"/>
            </w:pPr>
            <w:r>
              <w:t>november 2019</w:t>
            </w:r>
            <w:r w:rsidR="00F61DF9" w:rsidRPr="00CF1A49">
              <w:t xml:space="preserve"> – </w:t>
            </w:r>
            <w:r>
              <w:t>up to present</w:t>
            </w:r>
          </w:p>
          <w:p w:rsidR="00F61DF9" w:rsidRPr="00CF1A49" w:rsidRDefault="001A0112" w:rsidP="00F61DF9">
            <w:pPr>
              <w:pStyle w:val="Heading2"/>
              <w:contextualSpacing w:val="0"/>
              <w:outlineLvl w:val="1"/>
            </w:pPr>
            <w:r>
              <w:t>disk jockey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League sports bar</w:t>
            </w:r>
          </w:p>
          <w:p w:rsidR="00F61DF9" w:rsidRDefault="001A0112" w:rsidP="001A0112">
            <w:r>
              <w:t>Basically I’m a DJ and MC at the same time.</w:t>
            </w:r>
          </w:p>
        </w:tc>
      </w:tr>
    </w:tbl>
    <w:sdt>
      <w:sdtPr>
        <w:alias w:val="Education:"/>
        <w:tag w:val="Education:"/>
        <w:id w:val="-1908763273"/>
        <w:placeholder>
          <w:docPart w:val="1F6A4DD86E9C44508763760137269310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A0112" w:rsidP="001D0BF1">
            <w:pPr>
              <w:pStyle w:val="Heading3"/>
              <w:contextualSpacing w:val="0"/>
              <w:outlineLvl w:val="2"/>
            </w:pPr>
            <w:r>
              <w:t>march</w:t>
            </w:r>
            <w:r w:rsidR="001D0BF1" w:rsidRPr="00CF1A49">
              <w:t xml:space="preserve"> </w:t>
            </w:r>
            <w:r>
              <w:t>2020</w:t>
            </w:r>
          </w:p>
          <w:p w:rsidR="0023179E" w:rsidRDefault="0023179E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lang w:val="id-ID"/>
              </w:rPr>
              <w:t xml:space="preserve">BS </w:t>
            </w:r>
            <w:r w:rsidR="001A0112">
              <w:t>computer engineering</w:t>
            </w:r>
            <w:r w:rsidR="001D0BF1" w:rsidRPr="00CF1A49">
              <w:t xml:space="preserve">, </w:t>
            </w:r>
            <w:r w:rsidR="001A0112">
              <w:rPr>
                <w:rStyle w:val="SubtleReference"/>
              </w:rPr>
              <w:t>university of cebu</w:t>
            </w:r>
          </w:p>
          <w:p w:rsidR="0023179E" w:rsidRDefault="0023179E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23179E" w:rsidRPr="00CF1A49" w:rsidRDefault="0023179E" w:rsidP="0023179E">
            <w:pPr>
              <w:pStyle w:val="Heading3"/>
              <w:contextualSpacing w:val="0"/>
              <w:outlineLvl w:val="2"/>
            </w:pPr>
            <w:r>
              <w:t>2011 - 2015</w:t>
            </w:r>
          </w:p>
          <w:p w:rsidR="0023179E" w:rsidRPr="0023179E" w:rsidRDefault="0023179E" w:rsidP="0023179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lang w:val="id-ID"/>
              </w:rPr>
            </w:pPr>
            <w:r>
              <w:rPr>
                <w:lang w:val="id-ID"/>
              </w:rPr>
              <w:t>High School</w:t>
            </w:r>
            <w:r w:rsidRPr="00CF1A49">
              <w:t xml:space="preserve">, </w:t>
            </w:r>
            <w:r>
              <w:rPr>
                <w:rStyle w:val="SubtleReference"/>
                <w:lang w:val="id-ID"/>
              </w:rPr>
              <w:t>Don vicente rama memorial national high school</w:t>
            </w:r>
          </w:p>
          <w:p w:rsidR="0023179E" w:rsidRDefault="0023179E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</w:p>
          <w:p w:rsidR="0023179E" w:rsidRDefault="0023179E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</w:p>
          <w:p w:rsidR="0023179E" w:rsidRPr="00CF1A49" w:rsidRDefault="0023179E" w:rsidP="0023179E">
            <w:pPr>
              <w:pStyle w:val="Heading3"/>
              <w:contextualSpacing w:val="0"/>
              <w:outlineLvl w:val="2"/>
            </w:pPr>
            <w:r>
              <w:t>2005-2011</w:t>
            </w:r>
          </w:p>
          <w:p w:rsidR="0023179E" w:rsidRPr="0023179E" w:rsidRDefault="0023179E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lang w:val="id-ID"/>
              </w:rPr>
            </w:pPr>
            <w:r>
              <w:rPr>
                <w:lang w:val="id-ID"/>
              </w:rPr>
              <w:t>elementary</w:t>
            </w:r>
            <w:r w:rsidRPr="00CF1A49">
              <w:t xml:space="preserve">, </w:t>
            </w:r>
            <w:r>
              <w:rPr>
                <w:rStyle w:val="SubtleReference"/>
                <w:lang w:val="id-ID"/>
              </w:rPr>
              <w:t>USPF &amp; dvrmes</w:t>
            </w:r>
          </w:p>
          <w:p w:rsidR="007538DC" w:rsidRPr="00CF1A49" w:rsidRDefault="007538DC" w:rsidP="001A0112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4F281EDB5A344AD781DBB9ADE364E3C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23179E" w:rsidP="006E1507">
            <w:pPr>
              <w:pStyle w:val="ListBullet"/>
              <w:contextualSpacing w:val="0"/>
            </w:pPr>
            <w:r>
              <w:t xml:space="preserve">Keyboarding </w:t>
            </w:r>
            <w:r>
              <w:rPr>
                <w:lang w:val="id-ID"/>
              </w:rPr>
              <w:t>and computer literacy</w:t>
            </w:r>
          </w:p>
          <w:p w:rsidR="001F4E6D" w:rsidRDefault="0023179E" w:rsidP="001A0112">
            <w:pPr>
              <w:pStyle w:val="ListBullet"/>
              <w:contextualSpacing w:val="0"/>
            </w:pPr>
            <w:r>
              <w:t xml:space="preserve">Basic </w:t>
            </w:r>
            <w:r>
              <w:rPr>
                <w:lang w:val="id-ID"/>
              </w:rPr>
              <w:t>AutoCAD</w:t>
            </w:r>
          </w:p>
          <w:p w:rsidR="00F368F2" w:rsidRDefault="0023179E" w:rsidP="00F368F2">
            <w:pPr>
              <w:pStyle w:val="ListBullet"/>
              <w:contextualSpacing w:val="0"/>
            </w:pPr>
            <w:r>
              <w:rPr>
                <w:lang w:val="id-ID"/>
              </w:rPr>
              <w:t>Basic C#</w:t>
            </w:r>
          </w:p>
          <w:p w:rsidR="00F368F2" w:rsidRDefault="00F368F2" w:rsidP="00F368F2">
            <w:pPr>
              <w:pStyle w:val="ListBullet"/>
              <w:contextualSpacing w:val="0"/>
            </w:pPr>
            <w:r>
              <w:lastRenderedPageBreak/>
              <w:t>Basic CSS</w:t>
            </w:r>
          </w:p>
          <w:p w:rsidR="00F368F2" w:rsidRDefault="00F368F2" w:rsidP="00F368F2">
            <w:pPr>
              <w:pStyle w:val="ListBullet"/>
              <w:contextualSpacing w:val="0"/>
            </w:pPr>
            <w:r>
              <w:t>HTML</w:t>
            </w:r>
          </w:p>
          <w:p w:rsidR="00F368F2" w:rsidRDefault="00F368F2" w:rsidP="00F368F2">
            <w:pPr>
              <w:pStyle w:val="ListBullet"/>
              <w:contextualSpacing w:val="0"/>
            </w:pPr>
            <w:r>
              <w:t>Photoshop</w:t>
            </w:r>
          </w:p>
          <w:p w:rsidR="0023179E" w:rsidRPr="006E1507" w:rsidRDefault="0023179E" w:rsidP="00490BF4">
            <w:pPr>
              <w:pStyle w:val="ListBullet"/>
              <w:contextualSpacing w:val="0"/>
            </w:pPr>
            <w:r>
              <w:t xml:space="preserve">Wiring </w:t>
            </w:r>
            <w:r>
              <w:rPr>
                <w:lang w:val="id-ID"/>
              </w:rPr>
              <w:t xml:space="preserve">and Breadboarding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A0632" w:rsidP="00BA1302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1E3120" w:rsidRDefault="0023179E" w:rsidP="006E1507">
            <w:pPr>
              <w:pStyle w:val="ListBullet"/>
              <w:contextualSpacing w:val="0"/>
            </w:pPr>
            <w:r>
              <w:rPr>
                <w:lang w:val="id-ID"/>
              </w:rPr>
              <w:t>Ability to listen and follow instructions</w:t>
            </w:r>
          </w:p>
          <w:p w:rsidR="00BA1302" w:rsidRPr="006E1507" w:rsidRDefault="0023179E" w:rsidP="006E1507">
            <w:pPr>
              <w:pStyle w:val="ListBullet"/>
              <w:contextualSpacing w:val="0"/>
            </w:pPr>
            <w:r>
              <w:lastRenderedPageBreak/>
              <w:t xml:space="preserve">Willing </w:t>
            </w:r>
            <w:r>
              <w:rPr>
                <w:lang w:val="id-ID"/>
              </w:rPr>
              <w:t>to be trained and continuously strive for excellence (Hardworking)</w:t>
            </w:r>
          </w:p>
          <w:p w:rsidR="0023179E" w:rsidRPr="006E1507" w:rsidRDefault="0023179E" w:rsidP="0023179E">
            <w:pPr>
              <w:pStyle w:val="ListBullet"/>
              <w:contextualSpacing w:val="0"/>
            </w:pPr>
            <w:r>
              <w:rPr>
                <w:lang w:val="id-ID"/>
              </w:rPr>
              <w:t xml:space="preserve">Basic Andriod Developing </w:t>
            </w:r>
          </w:p>
        </w:tc>
      </w:tr>
    </w:tbl>
    <w:p w:rsidR="00AD782D" w:rsidRPr="00490BF4" w:rsidRDefault="00490BF4" w:rsidP="0062312F">
      <w:pPr>
        <w:pStyle w:val="Heading1"/>
        <w:rPr>
          <w:lang w:val="id-ID"/>
        </w:rPr>
      </w:pPr>
      <w:r>
        <w:rPr>
          <w:lang w:val="id-ID"/>
        </w:rPr>
        <w:lastRenderedPageBreak/>
        <w:t>Certifications</w:t>
      </w:r>
    </w:p>
    <w:p w:rsidR="00F368F2" w:rsidRDefault="00490BF4" w:rsidP="006E1507">
      <w:pPr>
        <w:rPr>
          <w:lang w:val="id-ID"/>
        </w:rPr>
      </w:pPr>
      <w:r>
        <w:rPr>
          <w:lang w:val="id-ID"/>
        </w:rPr>
        <w:t>*CCNA routing and switching: introduction to networks</w:t>
      </w:r>
    </w:p>
    <w:p w:rsidR="00F368F2" w:rsidRDefault="00490BF4" w:rsidP="006E1507">
      <w:pPr>
        <w:rPr>
          <w:lang w:val="id-ID"/>
        </w:rPr>
      </w:pPr>
      <w:r>
        <w:rPr>
          <w:lang w:val="id-ID"/>
        </w:rPr>
        <w:t xml:space="preserve"> *CCNA routing and switching: Routing and switching essentials </w:t>
      </w:r>
    </w:p>
    <w:p w:rsidR="00F368F2" w:rsidRDefault="00490BF4" w:rsidP="006E1507">
      <w:pPr>
        <w:rPr>
          <w:lang w:val="id-ID"/>
        </w:rPr>
      </w:pPr>
      <w:r>
        <w:rPr>
          <w:lang w:val="id-ID"/>
        </w:rPr>
        <w:t xml:space="preserve">*IcpEP – Regional VII 3rd Annual Regionaal CpEYESTA and student congress 2018 </w:t>
      </w:r>
    </w:p>
    <w:p w:rsidR="00F368F2" w:rsidRDefault="00490BF4" w:rsidP="006E1507">
      <w:pPr>
        <w:rPr>
          <w:lang w:val="id-ID"/>
        </w:rPr>
      </w:pPr>
      <w:r>
        <w:rPr>
          <w:lang w:val="id-ID"/>
        </w:rPr>
        <w:t>*T</w:t>
      </w:r>
      <w:r w:rsidR="003B74C5">
        <w:rPr>
          <w:lang w:val="id-ID"/>
        </w:rPr>
        <w:t>ech</w:t>
      </w:r>
      <w:r>
        <w:rPr>
          <w:lang w:val="id-ID"/>
        </w:rPr>
        <w:t xml:space="preserve">nological update seminar </w:t>
      </w:r>
    </w:p>
    <w:p w:rsidR="00F368F2" w:rsidRDefault="00490BF4" w:rsidP="006E1507">
      <w:pPr>
        <w:rPr>
          <w:lang w:val="id-ID"/>
        </w:rPr>
      </w:pPr>
      <w:r>
        <w:rPr>
          <w:lang w:val="id-ID"/>
        </w:rPr>
        <w:t xml:space="preserve">*C Programming Seminar </w:t>
      </w:r>
    </w:p>
    <w:p w:rsidR="00490BF4" w:rsidRDefault="00490BF4" w:rsidP="006E1507">
      <w:pPr>
        <w:rPr>
          <w:lang w:val="id-ID"/>
        </w:rPr>
      </w:pPr>
      <w:r>
        <w:rPr>
          <w:lang w:val="id-ID"/>
        </w:rPr>
        <w:t>*National Certificate in Computer Hardware Servicing NC II</w:t>
      </w:r>
    </w:p>
    <w:p w:rsidR="00490BF4" w:rsidRDefault="00490BF4" w:rsidP="006E1507">
      <w:pPr>
        <w:rPr>
          <w:lang w:val="id-ID"/>
        </w:rPr>
      </w:pPr>
    </w:p>
    <w:p w:rsidR="00490BF4" w:rsidRDefault="00490BF4" w:rsidP="006E1507">
      <w:pPr>
        <w:rPr>
          <w:lang w:val="id-ID"/>
        </w:rPr>
      </w:pPr>
    </w:p>
    <w:p w:rsidR="00490BF4" w:rsidRDefault="00490BF4" w:rsidP="00490BF4">
      <w:pPr>
        <w:pStyle w:val="Heading1"/>
        <w:rPr>
          <w:lang w:val="id-ID"/>
        </w:rPr>
      </w:pPr>
      <w:r>
        <w:rPr>
          <w:lang w:val="id-ID"/>
        </w:rPr>
        <w:t>character references</w:t>
      </w:r>
    </w:p>
    <w:p w:rsidR="00490BF4" w:rsidRDefault="00490BF4" w:rsidP="00490BF4">
      <w:pPr>
        <w:pStyle w:val="Heading1"/>
        <w:rPr>
          <w:lang w:val="id-ID"/>
        </w:rPr>
      </w:pPr>
    </w:p>
    <w:p w:rsidR="00490BF4" w:rsidRDefault="00490BF4" w:rsidP="00490BF4">
      <w:pPr>
        <w:pStyle w:val="Heading1"/>
        <w:rPr>
          <w:lang w:val="id-ID"/>
        </w:rPr>
      </w:pPr>
    </w:p>
    <w:p w:rsidR="00490BF4" w:rsidRPr="001B7E16" w:rsidRDefault="00490BF4" w:rsidP="00490BF4">
      <w:pPr>
        <w:pStyle w:val="Heading1"/>
        <w:rPr>
          <w:b w:val="0"/>
          <w:sz w:val="22"/>
          <w:szCs w:val="22"/>
          <w:lang w:val="id-ID"/>
        </w:rPr>
      </w:pPr>
      <w:r>
        <w:rPr>
          <w:lang w:val="id-ID"/>
        </w:rPr>
        <w:tab/>
      </w:r>
      <w:r w:rsidRPr="001B7E16">
        <w:rPr>
          <w:b w:val="0"/>
          <w:sz w:val="22"/>
          <w:szCs w:val="22"/>
          <w:lang w:val="id-ID"/>
        </w:rPr>
        <w:t>engr. Leodegario gatcho</w:t>
      </w:r>
    </w:p>
    <w:p w:rsidR="001B7E16" w:rsidRDefault="00490BF4" w:rsidP="001B7E16">
      <w:pPr>
        <w:pStyle w:val="Heading1"/>
        <w:ind w:left="720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 xml:space="preserve">chairman, computer engineering department </w:t>
      </w:r>
    </w:p>
    <w:p w:rsidR="00490BF4" w:rsidRPr="001B7E16" w:rsidRDefault="00490BF4" w:rsidP="001B7E16">
      <w:pPr>
        <w:pStyle w:val="Heading1"/>
        <w:ind w:left="720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>university of cebu – main campus</w:t>
      </w:r>
    </w:p>
    <w:p w:rsidR="00490BF4" w:rsidRPr="001B7E16" w:rsidRDefault="00490BF4" w:rsidP="00490BF4">
      <w:pPr>
        <w:pStyle w:val="Heading1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ab/>
        <w:t>09331410065</w:t>
      </w:r>
    </w:p>
    <w:p w:rsidR="00490BF4" w:rsidRPr="001B7E16" w:rsidRDefault="00490BF4" w:rsidP="00490BF4">
      <w:pPr>
        <w:pStyle w:val="Heading1"/>
        <w:rPr>
          <w:b w:val="0"/>
          <w:sz w:val="22"/>
          <w:szCs w:val="22"/>
          <w:lang w:val="id-ID"/>
        </w:rPr>
      </w:pPr>
    </w:p>
    <w:p w:rsidR="00490BF4" w:rsidRPr="001B7E16" w:rsidRDefault="00490BF4" w:rsidP="00490BF4">
      <w:pPr>
        <w:pStyle w:val="Heading1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ab/>
      </w:r>
    </w:p>
    <w:p w:rsidR="00490BF4" w:rsidRPr="001B7E16" w:rsidRDefault="00490BF4" w:rsidP="00490BF4">
      <w:pPr>
        <w:pStyle w:val="Heading1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ab/>
      </w:r>
    </w:p>
    <w:p w:rsidR="00490BF4" w:rsidRPr="001B7E16" w:rsidRDefault="00490BF4" w:rsidP="00490BF4">
      <w:pPr>
        <w:pStyle w:val="Heading1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ab/>
        <w:t>engr. solomon abejo</w:t>
      </w:r>
    </w:p>
    <w:p w:rsidR="001B7E16" w:rsidRPr="001B7E16" w:rsidRDefault="001B7E16" w:rsidP="00490BF4">
      <w:pPr>
        <w:pStyle w:val="Heading1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ab/>
        <w:t>software design engineer</w:t>
      </w:r>
    </w:p>
    <w:p w:rsidR="001B7E16" w:rsidRPr="001B7E16" w:rsidRDefault="001B7E16" w:rsidP="00490BF4">
      <w:pPr>
        <w:pStyle w:val="Heading1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ab/>
        <w:t>sde i</w:t>
      </w:r>
    </w:p>
    <w:p w:rsidR="001B7E16" w:rsidRPr="001B7E16" w:rsidRDefault="001B7E16" w:rsidP="00490BF4">
      <w:pPr>
        <w:pStyle w:val="Heading1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ab/>
        <w:t>09565514438</w:t>
      </w:r>
    </w:p>
    <w:p w:rsidR="001B7E16" w:rsidRPr="001B7E16" w:rsidRDefault="001B7E16" w:rsidP="00490BF4">
      <w:pPr>
        <w:pStyle w:val="Heading1"/>
        <w:rPr>
          <w:b w:val="0"/>
          <w:sz w:val="22"/>
          <w:szCs w:val="22"/>
          <w:lang w:val="id-ID"/>
        </w:rPr>
      </w:pPr>
    </w:p>
    <w:p w:rsidR="001B7E16" w:rsidRPr="001B7E16" w:rsidRDefault="001B7E16" w:rsidP="00490BF4">
      <w:pPr>
        <w:pStyle w:val="Heading1"/>
        <w:rPr>
          <w:b w:val="0"/>
          <w:sz w:val="22"/>
          <w:szCs w:val="22"/>
          <w:lang w:val="id-ID"/>
        </w:rPr>
      </w:pPr>
    </w:p>
    <w:p w:rsidR="001B7E16" w:rsidRPr="001B7E16" w:rsidRDefault="001B7E16" w:rsidP="00490BF4">
      <w:pPr>
        <w:pStyle w:val="Heading1"/>
        <w:rPr>
          <w:b w:val="0"/>
          <w:sz w:val="22"/>
          <w:szCs w:val="22"/>
          <w:lang w:val="id-ID"/>
        </w:rPr>
      </w:pPr>
    </w:p>
    <w:p w:rsidR="001B7E16" w:rsidRPr="001B7E16" w:rsidRDefault="001B7E16" w:rsidP="00490BF4">
      <w:pPr>
        <w:pStyle w:val="Heading1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ab/>
        <w:t xml:space="preserve">mr. argy david milan </w:t>
      </w:r>
    </w:p>
    <w:p w:rsidR="001B7E16" w:rsidRPr="001B7E16" w:rsidRDefault="001B7E16" w:rsidP="00490BF4">
      <w:pPr>
        <w:pStyle w:val="Heading1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ab/>
        <w:t xml:space="preserve">general partner </w:t>
      </w:r>
    </w:p>
    <w:p w:rsidR="00490BF4" w:rsidRPr="001B7E16" w:rsidRDefault="001B7E16" w:rsidP="001B7E16">
      <w:pPr>
        <w:pStyle w:val="Heading1"/>
        <w:ind w:firstLine="720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>gravis constraction</w:t>
      </w:r>
    </w:p>
    <w:p w:rsidR="001B7E16" w:rsidRPr="001B7E16" w:rsidRDefault="001B7E16" w:rsidP="001B7E16">
      <w:pPr>
        <w:pStyle w:val="Heading1"/>
        <w:ind w:firstLine="720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>09472746188</w:t>
      </w:r>
    </w:p>
    <w:p w:rsidR="001B7E16" w:rsidRPr="001B7E16" w:rsidRDefault="001B7E16" w:rsidP="001B7E16">
      <w:pPr>
        <w:pStyle w:val="Heading1"/>
        <w:ind w:firstLine="720"/>
        <w:rPr>
          <w:b w:val="0"/>
          <w:sz w:val="22"/>
          <w:szCs w:val="22"/>
          <w:lang w:val="id-ID"/>
        </w:rPr>
      </w:pPr>
    </w:p>
    <w:p w:rsidR="001B7E16" w:rsidRPr="001B7E16" w:rsidRDefault="001B7E16" w:rsidP="001B7E16">
      <w:pPr>
        <w:pStyle w:val="Heading1"/>
        <w:ind w:firstLine="720"/>
        <w:rPr>
          <w:b w:val="0"/>
          <w:sz w:val="22"/>
          <w:szCs w:val="22"/>
          <w:lang w:val="id-ID"/>
        </w:rPr>
      </w:pPr>
    </w:p>
    <w:p w:rsidR="001B7E16" w:rsidRPr="001B7E16" w:rsidRDefault="001B7E16" w:rsidP="001B7E16">
      <w:pPr>
        <w:pStyle w:val="Heading1"/>
        <w:ind w:firstLine="720"/>
        <w:rPr>
          <w:b w:val="0"/>
          <w:sz w:val="22"/>
          <w:szCs w:val="22"/>
          <w:lang w:val="id-ID"/>
        </w:rPr>
      </w:pPr>
    </w:p>
    <w:p w:rsidR="001B7E16" w:rsidRPr="001B7E16" w:rsidRDefault="001B7E16" w:rsidP="001B7E16">
      <w:pPr>
        <w:pStyle w:val="Heading1"/>
        <w:ind w:firstLine="720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>mr. ramon ian lim</w:t>
      </w:r>
    </w:p>
    <w:p w:rsidR="001B7E16" w:rsidRPr="001B7E16" w:rsidRDefault="001B7E16" w:rsidP="001B7E16">
      <w:pPr>
        <w:pStyle w:val="Heading1"/>
        <w:ind w:firstLine="720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>owner</w:t>
      </w:r>
    </w:p>
    <w:p w:rsidR="001B7E16" w:rsidRPr="001B7E16" w:rsidRDefault="001B7E16" w:rsidP="001B7E16">
      <w:pPr>
        <w:pStyle w:val="Heading1"/>
        <w:ind w:firstLine="720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>tipsy mobile bar</w:t>
      </w:r>
    </w:p>
    <w:p w:rsidR="001B7E16" w:rsidRPr="001B7E16" w:rsidRDefault="001B7E16" w:rsidP="001B7E16">
      <w:pPr>
        <w:pStyle w:val="Heading1"/>
        <w:ind w:firstLine="720"/>
        <w:rPr>
          <w:b w:val="0"/>
          <w:sz w:val="22"/>
          <w:szCs w:val="22"/>
          <w:lang w:val="id-ID"/>
        </w:rPr>
      </w:pPr>
      <w:r w:rsidRPr="001B7E16">
        <w:rPr>
          <w:b w:val="0"/>
          <w:sz w:val="22"/>
          <w:szCs w:val="22"/>
          <w:lang w:val="id-ID"/>
        </w:rPr>
        <w:t>09362694435</w:t>
      </w:r>
    </w:p>
    <w:sectPr w:rsidR="001B7E16" w:rsidRPr="001B7E16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CF1" w:rsidRDefault="00C60CF1" w:rsidP="0068194B">
      <w:r>
        <w:separator/>
      </w:r>
    </w:p>
    <w:p w:rsidR="00C60CF1" w:rsidRDefault="00C60CF1"/>
    <w:p w:rsidR="00C60CF1" w:rsidRDefault="00C60CF1"/>
  </w:endnote>
  <w:endnote w:type="continuationSeparator" w:id="0">
    <w:p w:rsidR="00C60CF1" w:rsidRDefault="00C60CF1" w:rsidP="0068194B">
      <w:r>
        <w:continuationSeparator/>
      </w:r>
    </w:p>
    <w:p w:rsidR="00C60CF1" w:rsidRDefault="00C60CF1"/>
    <w:p w:rsidR="00C60CF1" w:rsidRDefault="00C60C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E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CF1" w:rsidRDefault="00C60CF1" w:rsidP="0068194B">
      <w:r>
        <w:separator/>
      </w:r>
    </w:p>
    <w:p w:rsidR="00C60CF1" w:rsidRDefault="00C60CF1"/>
    <w:p w:rsidR="00C60CF1" w:rsidRDefault="00C60CF1"/>
  </w:footnote>
  <w:footnote w:type="continuationSeparator" w:id="0">
    <w:p w:rsidR="00C60CF1" w:rsidRDefault="00C60CF1" w:rsidP="0068194B">
      <w:r>
        <w:continuationSeparator/>
      </w:r>
    </w:p>
    <w:p w:rsidR="00C60CF1" w:rsidRDefault="00C60CF1"/>
    <w:p w:rsidR="00C60CF1" w:rsidRDefault="00C60CF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4AE8F3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C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1DB9"/>
    <w:rsid w:val="001427E1"/>
    <w:rsid w:val="00163668"/>
    <w:rsid w:val="00171566"/>
    <w:rsid w:val="00174676"/>
    <w:rsid w:val="001755A8"/>
    <w:rsid w:val="00184014"/>
    <w:rsid w:val="00192008"/>
    <w:rsid w:val="001A0112"/>
    <w:rsid w:val="001B7E16"/>
    <w:rsid w:val="001C0E68"/>
    <w:rsid w:val="001C4B6F"/>
    <w:rsid w:val="001D0BF1"/>
    <w:rsid w:val="001D1306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79E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4C5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0BF4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81C"/>
    <w:rsid w:val="00566A35"/>
    <w:rsid w:val="0056701E"/>
    <w:rsid w:val="005740D7"/>
    <w:rsid w:val="005A0F26"/>
    <w:rsid w:val="005A1B10"/>
    <w:rsid w:val="005A6850"/>
    <w:rsid w:val="005B1B1B"/>
    <w:rsid w:val="005C07E3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3EC7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5AD2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6BAA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087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302"/>
    <w:rsid w:val="00BA1546"/>
    <w:rsid w:val="00BB4E51"/>
    <w:rsid w:val="00BD431F"/>
    <w:rsid w:val="00BE423E"/>
    <w:rsid w:val="00BF61AC"/>
    <w:rsid w:val="00C47FA6"/>
    <w:rsid w:val="00C57FC6"/>
    <w:rsid w:val="00C60CF1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68F2"/>
    <w:rsid w:val="00F476C4"/>
    <w:rsid w:val="00F61DF9"/>
    <w:rsid w:val="00F801C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FF678"/>
  <w15:chartTrackingRefBased/>
  <w15:docId w15:val="{651925BF-26FD-4477-851B-EDB1022F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james.roldan.391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rold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BA4D9530F840CFB83BF1CFA80C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9DAA-39E1-4C53-BA72-9AC3F05D3401}"/>
      </w:docPartPr>
      <w:docPartBody>
        <w:p w:rsidR="004C27B6" w:rsidRDefault="005413CC">
          <w:pPr>
            <w:pStyle w:val="70BA4D9530F840CFB83BF1CFA80CC264"/>
          </w:pPr>
          <w:r w:rsidRPr="00CF1A49">
            <w:t>·</w:t>
          </w:r>
        </w:p>
      </w:docPartBody>
    </w:docPart>
    <w:docPart>
      <w:docPartPr>
        <w:name w:val="DE343BC3670C4CB296F7FE29DE41E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52DEE-74A3-4C52-A816-A6FB405B4C7F}"/>
      </w:docPartPr>
      <w:docPartBody>
        <w:p w:rsidR="004C27B6" w:rsidRDefault="005413CC">
          <w:pPr>
            <w:pStyle w:val="DE343BC3670C4CB296F7FE29DE41EAA9"/>
          </w:pPr>
          <w:r w:rsidRPr="00CF1A49">
            <w:t>·</w:t>
          </w:r>
        </w:p>
      </w:docPartBody>
    </w:docPart>
    <w:docPart>
      <w:docPartPr>
        <w:name w:val="51BA1FADE63A4C4DBE3EC589AA8C6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075A0-3AE9-4C8D-A10E-E3ACB75C2174}"/>
      </w:docPartPr>
      <w:docPartBody>
        <w:p w:rsidR="004C27B6" w:rsidRDefault="005413CC">
          <w:pPr>
            <w:pStyle w:val="51BA1FADE63A4C4DBE3EC589AA8C6995"/>
          </w:pPr>
          <w:r w:rsidRPr="00CF1A49">
            <w:t>Experience</w:t>
          </w:r>
        </w:p>
      </w:docPartBody>
    </w:docPart>
    <w:docPart>
      <w:docPartPr>
        <w:name w:val="1F6A4DD86E9C44508763760137269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6C55-F045-4F56-8E0B-CEA6945F7B41}"/>
      </w:docPartPr>
      <w:docPartBody>
        <w:p w:rsidR="004C27B6" w:rsidRDefault="005413CC">
          <w:pPr>
            <w:pStyle w:val="1F6A4DD86E9C44508763760137269310"/>
          </w:pPr>
          <w:r w:rsidRPr="00CF1A49">
            <w:t>Education</w:t>
          </w:r>
        </w:p>
      </w:docPartBody>
    </w:docPart>
    <w:docPart>
      <w:docPartPr>
        <w:name w:val="4F281EDB5A344AD781DBB9ADE364E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470A3-9EFD-4585-9FFE-A788E276DD83}"/>
      </w:docPartPr>
      <w:docPartBody>
        <w:p w:rsidR="004C27B6" w:rsidRDefault="005413CC">
          <w:pPr>
            <w:pStyle w:val="4F281EDB5A344AD781DBB9ADE364E3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CC"/>
    <w:rsid w:val="004119AF"/>
    <w:rsid w:val="004C27B6"/>
    <w:rsid w:val="005413CC"/>
    <w:rsid w:val="008233A5"/>
    <w:rsid w:val="00E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EDCC4155264BD0B6B37BFD3B186C08">
    <w:name w:val="6EEDCC4155264BD0B6B37BFD3B186C0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A7BB84662DF4DFDA2A4C26FA0138F5F">
    <w:name w:val="EA7BB84662DF4DFDA2A4C26FA0138F5F"/>
  </w:style>
  <w:style w:type="paragraph" w:customStyle="1" w:styleId="73BD9F3D1DD340E78C90FA0F054029CA">
    <w:name w:val="73BD9F3D1DD340E78C90FA0F054029CA"/>
  </w:style>
  <w:style w:type="paragraph" w:customStyle="1" w:styleId="70BA4D9530F840CFB83BF1CFA80CC264">
    <w:name w:val="70BA4D9530F840CFB83BF1CFA80CC264"/>
  </w:style>
  <w:style w:type="paragraph" w:customStyle="1" w:styleId="30F38922DCCF468E991E206D4208CE22">
    <w:name w:val="30F38922DCCF468E991E206D4208CE22"/>
  </w:style>
  <w:style w:type="paragraph" w:customStyle="1" w:styleId="00A5EC71C1DF4D6A851305431E1FA857">
    <w:name w:val="00A5EC71C1DF4D6A851305431E1FA857"/>
  </w:style>
  <w:style w:type="paragraph" w:customStyle="1" w:styleId="DE343BC3670C4CB296F7FE29DE41EAA9">
    <w:name w:val="DE343BC3670C4CB296F7FE29DE41EAA9"/>
  </w:style>
  <w:style w:type="paragraph" w:customStyle="1" w:styleId="47E986E65A5C40239B29523B26FC1E1B">
    <w:name w:val="47E986E65A5C40239B29523B26FC1E1B"/>
  </w:style>
  <w:style w:type="paragraph" w:customStyle="1" w:styleId="BF95CAFA2DBA414191BB0073A2349DDA">
    <w:name w:val="BF95CAFA2DBA414191BB0073A2349DDA"/>
  </w:style>
  <w:style w:type="paragraph" w:customStyle="1" w:styleId="9C4C10CC86BD47F09560359484B1DF98">
    <w:name w:val="9C4C10CC86BD47F09560359484B1DF98"/>
  </w:style>
  <w:style w:type="paragraph" w:customStyle="1" w:styleId="E37A599AB18D40B38B8B5374C08B7C0D">
    <w:name w:val="E37A599AB18D40B38B8B5374C08B7C0D"/>
  </w:style>
  <w:style w:type="paragraph" w:customStyle="1" w:styleId="51BA1FADE63A4C4DBE3EC589AA8C6995">
    <w:name w:val="51BA1FADE63A4C4DBE3EC589AA8C6995"/>
  </w:style>
  <w:style w:type="paragraph" w:customStyle="1" w:styleId="CEC145131F1249D0B000796891E78EAD">
    <w:name w:val="CEC145131F1249D0B000796891E78EAD"/>
  </w:style>
  <w:style w:type="paragraph" w:customStyle="1" w:styleId="4ECB918635D84BCCB539EE80C596018B">
    <w:name w:val="4ECB918635D84BCCB539EE80C596018B"/>
  </w:style>
  <w:style w:type="paragraph" w:customStyle="1" w:styleId="AF7EB631D4774A65864829EBBF769CF6">
    <w:name w:val="AF7EB631D4774A65864829EBBF769CF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D8A0614F18545A5A9923AD2CBBF9937">
    <w:name w:val="6D8A0614F18545A5A9923AD2CBBF9937"/>
  </w:style>
  <w:style w:type="paragraph" w:customStyle="1" w:styleId="4B35CE3FB91C4C51BC106955D3008E5E">
    <w:name w:val="4B35CE3FB91C4C51BC106955D3008E5E"/>
  </w:style>
  <w:style w:type="paragraph" w:customStyle="1" w:styleId="EF2F00B1A66F48A4A9B207163098D307">
    <w:name w:val="EF2F00B1A66F48A4A9B207163098D307"/>
  </w:style>
  <w:style w:type="paragraph" w:customStyle="1" w:styleId="5D2285C2A46A41A0B68B15F87800616A">
    <w:name w:val="5D2285C2A46A41A0B68B15F87800616A"/>
  </w:style>
  <w:style w:type="paragraph" w:customStyle="1" w:styleId="05B435F489C64B14B0CF72EA6A79170A">
    <w:name w:val="05B435F489C64B14B0CF72EA6A79170A"/>
  </w:style>
  <w:style w:type="paragraph" w:customStyle="1" w:styleId="4237785DBF20423093159C3A3B1D7D67">
    <w:name w:val="4237785DBF20423093159C3A3B1D7D67"/>
  </w:style>
  <w:style w:type="paragraph" w:customStyle="1" w:styleId="A5B84751F3CD4C9996868EA25F431702">
    <w:name w:val="A5B84751F3CD4C9996868EA25F431702"/>
  </w:style>
  <w:style w:type="paragraph" w:customStyle="1" w:styleId="1F6A4DD86E9C44508763760137269310">
    <w:name w:val="1F6A4DD86E9C44508763760137269310"/>
  </w:style>
  <w:style w:type="paragraph" w:customStyle="1" w:styleId="74E9376860164A4E8495668D294DE846">
    <w:name w:val="74E9376860164A4E8495668D294DE846"/>
  </w:style>
  <w:style w:type="paragraph" w:customStyle="1" w:styleId="3EFDB4FD0A7B40898F3FFB8F4B3471DF">
    <w:name w:val="3EFDB4FD0A7B40898F3FFB8F4B3471DF"/>
  </w:style>
  <w:style w:type="paragraph" w:customStyle="1" w:styleId="8F3C6E9688F24363B9A025027DD6970D">
    <w:name w:val="8F3C6E9688F24363B9A025027DD6970D"/>
  </w:style>
  <w:style w:type="paragraph" w:customStyle="1" w:styleId="503574A752A1414DA326D1011DE48A15">
    <w:name w:val="503574A752A1414DA326D1011DE48A15"/>
  </w:style>
  <w:style w:type="paragraph" w:customStyle="1" w:styleId="7BAA6044130A446E9492A4C7740770FD">
    <w:name w:val="7BAA6044130A446E9492A4C7740770FD"/>
  </w:style>
  <w:style w:type="paragraph" w:customStyle="1" w:styleId="2EA07AD1A6884DEE9DECDAE249F69AEB">
    <w:name w:val="2EA07AD1A6884DEE9DECDAE249F69AEB"/>
  </w:style>
  <w:style w:type="paragraph" w:customStyle="1" w:styleId="3DAEBF663FF74FC78C81A6B3F6544A22">
    <w:name w:val="3DAEBF663FF74FC78C81A6B3F6544A22"/>
  </w:style>
  <w:style w:type="paragraph" w:customStyle="1" w:styleId="E8BE6EE1DE2641979E8DEC15D8FA4263">
    <w:name w:val="E8BE6EE1DE2641979E8DEC15D8FA4263"/>
  </w:style>
  <w:style w:type="paragraph" w:customStyle="1" w:styleId="CB6FB343086D44488213D783592566E3">
    <w:name w:val="CB6FB343086D44488213D783592566E3"/>
  </w:style>
  <w:style w:type="paragraph" w:customStyle="1" w:styleId="9544867F8DDA4658AA1D0A03C57826B9">
    <w:name w:val="9544867F8DDA4658AA1D0A03C57826B9"/>
  </w:style>
  <w:style w:type="paragraph" w:customStyle="1" w:styleId="4F281EDB5A344AD781DBB9ADE364E3C9">
    <w:name w:val="4F281EDB5A344AD781DBB9ADE364E3C9"/>
  </w:style>
  <w:style w:type="paragraph" w:customStyle="1" w:styleId="F21EA781C2B34ED1943453D66343C52F">
    <w:name w:val="F21EA781C2B34ED1943453D66343C52F"/>
  </w:style>
  <w:style w:type="paragraph" w:customStyle="1" w:styleId="CD954D86903549B6A6F4D6D71C834205">
    <w:name w:val="CD954D86903549B6A6F4D6D71C834205"/>
  </w:style>
  <w:style w:type="paragraph" w:customStyle="1" w:styleId="D7387E62D291492A8D471CAC61D2ACB9">
    <w:name w:val="D7387E62D291492A8D471CAC61D2ACB9"/>
  </w:style>
  <w:style w:type="paragraph" w:customStyle="1" w:styleId="51A45C4C967F46DBBBDAC6ACFF4234E6">
    <w:name w:val="51A45C4C967F46DBBBDAC6ACFF4234E6"/>
  </w:style>
  <w:style w:type="paragraph" w:customStyle="1" w:styleId="71F6615D2F3F42EA8C5BF57ADBECD70A">
    <w:name w:val="71F6615D2F3F42EA8C5BF57ADBECD70A"/>
  </w:style>
  <w:style w:type="paragraph" w:customStyle="1" w:styleId="39E1408354E84345980B4337C5689B2E">
    <w:name w:val="39E1408354E84345980B4337C5689B2E"/>
  </w:style>
  <w:style w:type="paragraph" w:customStyle="1" w:styleId="19BC4BAC3F8F4CACA5ACA159FB8545D7">
    <w:name w:val="19BC4BAC3F8F4CACA5ACA159FB854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163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roldan</dc:creator>
  <cp:keywords/>
  <dc:description/>
  <cp:lastModifiedBy>james roldan</cp:lastModifiedBy>
  <cp:revision>6</cp:revision>
  <cp:lastPrinted>2020-05-04T08:58:00Z</cp:lastPrinted>
  <dcterms:created xsi:type="dcterms:W3CDTF">2020-04-13T17:16:00Z</dcterms:created>
  <dcterms:modified xsi:type="dcterms:W3CDTF">2020-05-24T19:23:00Z</dcterms:modified>
  <cp:category/>
</cp:coreProperties>
</file>